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4850BE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4850BE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4850BE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4850BE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4850BE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4850BE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5DCF757" w:rsidR="00FD2B45" w:rsidRPr="00FD2B45" w:rsidRDefault="00517C1D" w:rsidP="00926AE6">
            <w:pPr>
              <w:pStyle w:val="Heading3"/>
              <w:jc w:val="right"/>
            </w:pPr>
            <w:r>
              <w:t>1Password</w:t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74305C6" w14:textId="2BB60605" w:rsidR="00517C1D" w:rsidRDefault="00517C1D" w:rsidP="00FD2B45">
            <w:pPr>
              <w:pStyle w:val="Text"/>
              <w:jc w:val="right"/>
            </w:pPr>
            <w:r>
              <w:t>16-Jan-2022</w:t>
            </w:r>
          </w:p>
          <w:p w14:paraId="233FB9A5" w14:textId="77777777" w:rsidR="00517C1D" w:rsidRDefault="00517C1D" w:rsidP="0008421E">
            <w:pPr>
              <w:pStyle w:val="Text"/>
              <w:jc w:val="right"/>
            </w:pPr>
            <w:r>
              <w:t>4711 Yonge Street</w:t>
            </w:r>
          </w:p>
          <w:p w14:paraId="043D041B" w14:textId="238E7B26" w:rsidR="00FD2B45" w:rsidRDefault="00517C1D" w:rsidP="0008421E">
            <w:pPr>
              <w:pStyle w:val="Text"/>
              <w:jc w:val="right"/>
            </w:pPr>
            <w:r>
              <w:t>Toronto</w:t>
            </w:r>
            <w:r>
              <w:t xml:space="preserve"> </w:t>
            </w:r>
            <w:r>
              <w:t>1Password</w:t>
            </w:r>
            <w:r w:rsidR="00CF4281">
              <w:t>,</w:t>
            </w:r>
            <w:r w:rsidR="00001E4D">
              <w:t xml:space="preserve"> </w:t>
            </w:r>
            <w:r>
              <w:t>Canada</w:t>
            </w:r>
            <w:r w:rsidR="002958AE">
              <w:t xml:space="preserve"> </w:t>
            </w:r>
            <w:r w:rsidR="00001E4D">
              <w:t>,</w:t>
            </w:r>
            <w:r>
              <w:t xml:space="preserve"> </w:t>
            </w:r>
            <w:r>
              <w:t>M2N 6K8</w:t>
            </w:r>
            <w:r>
              <w:t xml:space="preserve"> 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>1Password</w:t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4850BE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9E91" w14:textId="77777777" w:rsidR="004850BE" w:rsidRDefault="004850BE" w:rsidP="00D06709">
      <w:r>
        <w:separator/>
      </w:r>
    </w:p>
  </w:endnote>
  <w:endnote w:type="continuationSeparator" w:id="0">
    <w:p w14:paraId="176956D3" w14:textId="77777777" w:rsidR="004850BE" w:rsidRDefault="004850BE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105D" w14:textId="77777777" w:rsidR="004850BE" w:rsidRDefault="004850BE" w:rsidP="00D06709">
      <w:r>
        <w:separator/>
      </w:r>
    </w:p>
  </w:footnote>
  <w:footnote w:type="continuationSeparator" w:id="0">
    <w:p w14:paraId="40B09EFD" w14:textId="77777777" w:rsidR="004850BE" w:rsidRDefault="004850BE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0E019A"/>
    <w:rsid w:val="001505E7"/>
    <w:rsid w:val="00153B35"/>
    <w:rsid w:val="00224DA0"/>
    <w:rsid w:val="00277BF0"/>
    <w:rsid w:val="002958AE"/>
    <w:rsid w:val="003B16E2"/>
    <w:rsid w:val="003C0450"/>
    <w:rsid w:val="004435AC"/>
    <w:rsid w:val="00470221"/>
    <w:rsid w:val="004850BE"/>
    <w:rsid w:val="00517C1D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84E0F"/>
    <w:rsid w:val="00CE206F"/>
    <w:rsid w:val="00CF4281"/>
    <w:rsid w:val="00D06709"/>
    <w:rsid w:val="00D67159"/>
    <w:rsid w:val="00D709A7"/>
    <w:rsid w:val="00D74C88"/>
    <w:rsid w:val="00DE2924"/>
    <w:rsid w:val="00E22C8F"/>
    <w:rsid w:val="00EC4EE1"/>
    <w:rsid w:val="00EC5544"/>
    <w:rsid w:val="00EE329F"/>
    <w:rsid w:val="00F45CE1"/>
    <w:rsid w:val="00F94894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040BF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