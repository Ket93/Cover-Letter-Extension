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853A" w14:textId="07FEBDBC" w:rsidR="00D06709" w:rsidRPr="00D06709" w:rsidRDefault="00FD2B45">
      <w:pPr>
        <w:rPr>
          <w:sz w:val="10"/>
          <w:szCs w:val="10"/>
        </w:rPr>
      </w:pPr>
      <w:r w:rsidRPr="00F45CE1">
        <w:rPr>
          <w:noProof/>
          <w:sz w:val="10"/>
          <w:szCs w:val="10"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50CDF7" wp14:editId="7DFA74E9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7794000" cy="2124000"/>
                <wp:effectExtent l="0" t="0" r="0" b="0"/>
                <wp:wrapNone/>
                <wp:docPr id="5" name="Rectangle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000" cy="2124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F39" id="Rectangle 5" o:spid="_x0000_s1026" alt="&quot;&quot;" style="position:absolute;margin-left:-36pt;margin-top:-36pt;width:613.7pt;height:16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" fillcolor="#2c3b57 [3215]" stroked="f" strokeweight="1pt"/>
            </w:pict>
          </mc:Fallback>
        </mc:AlternateContent>
      </w:r>
      <w:r w:rsidR="003B16E2">
        <w:rPr>
          <w:sz w:val="10"/>
          <w:szCs w:val="10"/>
        </w:rPr>
        <w:t>/</w:t>
      </w: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3807"/>
        <w:gridCol w:w="3597"/>
        <w:gridCol w:w="3597"/>
      </w:tblGrid>
      <w:tr w:rsidR="00FD2B45" w14:paraId="1AFCC6E2" w14:textId="77777777" w:rsidTr="003C0450">
        <w:trPr>
          <w:trHeight w:val="2038"/>
        </w:trPr>
        <w:tc>
          <w:tcPr>
            <w:tcW w:w="3807" w:type="dxa"/>
            <w:tcBorders>
              <w:bottom w:val="single" w:sz="48" w:space="0" w:color="CADEE5" w:themeColor="background2"/>
            </w:tcBorders>
            <w:vAlign w:val="center"/>
          </w:tcPr>
          <w:p w14:paraId="65B0D683" w14:textId="77777777" w:rsidR="00FD2B45" w:rsidRPr="00FD2B45" w:rsidRDefault="004435AC" w:rsidP="00B47126">
            <w:pPr>
              <w:pStyle w:val="TextAlt"/>
            </w:pPr>
            <w:sdt>
              <w:sdtPr>
                <w:id w:val="-1144647500"/>
                <w:placeholder>
                  <w:docPart w:val="41203346B2B2456D834450F7030002EB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[Phone]</w:t>
                </w:r>
              </w:sdtContent>
            </w:sdt>
          </w:p>
          <w:p w14:paraId="4C2254A1" w14:textId="77777777" w:rsidR="00FD2B45" w:rsidRPr="00FD2B45" w:rsidRDefault="004435AC" w:rsidP="00B47126">
            <w:pPr>
              <w:pStyle w:val="TextAlt"/>
            </w:pPr>
            <w:sdt>
              <w:sdtPr>
                <w:id w:val="214548763"/>
                <w:placeholder>
                  <w:docPart w:val="192C1D6B6C3548DDB7C7C2205A5A91A6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[Email]</w:t>
                </w:r>
              </w:sdtContent>
            </w:sdt>
          </w:p>
          <w:p w14:paraId="5C1573B0" w14:textId="77777777" w:rsidR="00FD2B45" w:rsidRPr="00FD2B45" w:rsidRDefault="004435AC" w:rsidP="00B47126">
            <w:pPr>
              <w:pStyle w:val="TextAlt"/>
            </w:pPr>
            <w:sdt>
              <w:sdtPr>
                <w:id w:val="-2034096891"/>
                <w:placeholder>
                  <w:docPart w:val="DE16BFA62CE34AB39D5D00C7B872551B"/>
                </w:placeholder>
                <w:showingPlcHdr/>
                <w15:appearance w15:val="hidden"/>
              </w:sdtPr>
              <w:sdtEndPr/>
              <w:sdtContent>
                <w:r w:rsidR="00926AE6" w:rsidRPr="00B47126">
                  <w:t>[Address]</w:t>
                </w:r>
              </w:sdtContent>
            </w:sdt>
          </w:p>
          <w:p w14:paraId="3E04008D" w14:textId="77777777" w:rsidR="00FD2B45" w:rsidRDefault="004435AC" w:rsidP="00B47126">
            <w:pPr>
              <w:pStyle w:val="TextAlt"/>
            </w:pPr>
            <w:sdt>
              <w:sdtPr>
                <w:id w:val="214247520"/>
                <w:placeholder>
                  <w:docPart w:val="15AFC8BB17184668B8A56EEE819DC80D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[Website</w:t>
                </w:r>
                <w:r w:rsidR="00926AE6" w:rsidRPr="00926AE6">
                  <w:t>]</w:t>
                </w:r>
              </w:sdtContent>
            </w:sdt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  <w:vAlign w:val="center"/>
          </w:tcPr>
          <w:p w14:paraId="3A96045A" w14:textId="77777777" w:rsidR="00FD2B45" w:rsidRDefault="004435AC" w:rsidP="003B16E2">
            <w:pPr>
              <w:pStyle w:val="Heading1"/>
              <w:ind w:left="252"/>
            </w:pPr>
            <w:sdt>
              <w:sdtPr>
                <w:id w:val="-992401913"/>
                <w:placeholder>
                  <w:docPart w:val="9D4AF7A6C5D3426B81083B545EAA2409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Your Name Surname</w:t>
                </w:r>
              </w:sdtContent>
            </w:sdt>
          </w:p>
          <w:p w14:paraId="2831D673" w14:textId="77777777" w:rsidR="00FD2B45" w:rsidRPr="00FD2B45" w:rsidRDefault="004435AC" w:rsidP="003B16E2">
            <w:pPr>
              <w:pStyle w:val="Heading2"/>
              <w:ind w:left="342"/>
            </w:pPr>
            <w:sdt>
              <w:sdtPr>
                <w:id w:val="1259712562"/>
                <w:placeholder>
                  <w:docPart w:val="67EB8A03C2B441248F512310A80BD64F"/>
                </w:placeholder>
                <w:temporary/>
                <w:showingPlcHdr/>
                <w15:appearance w15:val="hidden"/>
              </w:sdtPr>
              <w:sdtEndPr/>
              <w:sdtContent>
                <w:r w:rsidR="00926AE6" w:rsidRPr="00FD2B45">
                  <w:t>assistant manager</w:t>
                </w:r>
              </w:sdtContent>
            </w:sdt>
          </w:p>
        </w:tc>
      </w:tr>
      <w:tr w:rsidR="00FD2B45" w14:paraId="0DD57FE9" w14:textId="77777777" w:rsidTr="003C0450">
        <w:trPr>
          <w:trHeight w:val="1214"/>
        </w:trPr>
        <w:tc>
          <w:tcPr>
            <w:tcW w:w="3807" w:type="dxa"/>
            <w:tcBorders>
              <w:top w:val="single" w:sz="48" w:space="0" w:color="CADEE5" w:themeColor="background2"/>
            </w:tcBorders>
          </w:tcPr>
          <w:p w14:paraId="6E667C0E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6CB20883" w14:textId="77777777" w:rsidR="00FD2B45" w:rsidRDefault="00FD2B45"/>
        </w:tc>
        <w:tc>
          <w:tcPr>
            <w:tcW w:w="3597" w:type="dxa"/>
            <w:tcBorders>
              <w:top w:val="single" w:sz="48" w:space="0" w:color="CADEE5" w:themeColor="background2"/>
            </w:tcBorders>
          </w:tcPr>
          <w:p w14:paraId="04FD8B4B" w14:textId="77777777" w:rsidR="00FD2B45" w:rsidRDefault="00FD2B45"/>
        </w:tc>
      </w:tr>
      <w:tr w:rsidR="00FD2B45" w14:paraId="647F9E02" w14:textId="77777777" w:rsidTr="003C0450">
        <w:trPr>
          <w:trHeight w:val="567"/>
        </w:trPr>
        <w:tc>
          <w:tcPr>
            <w:tcW w:w="3807" w:type="dxa"/>
            <w:tcBorders>
              <w:bottom w:val="single" w:sz="24" w:space="0" w:color="2C3B57" w:themeColor="text2"/>
            </w:tcBorders>
            <w:vAlign w:val="center"/>
          </w:tcPr>
          <w:p w14:paraId="5298C1F2" w14:textId="742804E6" w:rsidR="00FD2B45" w:rsidRPr="00FD2B45" w:rsidRDefault="004435AC" w:rsidP="00926AE6">
            <w:pPr>
              <w:pStyle w:val="Heading3"/>
              <w:jc w:val="right"/>
            </w:pPr>
            <w:r>
              <w:t/>
            </w:r>
          </w:p>
        </w:tc>
        <w:tc>
          <w:tcPr>
            <w:tcW w:w="7194" w:type="dxa"/>
            <w:gridSpan w:val="2"/>
            <w:vAlign w:val="center"/>
          </w:tcPr>
          <w:p w14:paraId="49553283" w14:textId="7528120D" w:rsidR="00FD2B45" w:rsidRDefault="00CF4281" w:rsidP="00EE329F">
            <w:pPr>
              <w:pStyle w:val="Heading3"/>
              <w:ind w:left="252"/>
            </w:pPr>
            <w:r>
              <w:t>Dear hiring manager</w:t>
            </w:r>
          </w:p>
        </w:tc>
      </w:tr>
      <w:tr w:rsidR="00FD2B45" w14:paraId="52D76A83" w14:textId="77777777" w:rsidTr="003C0450">
        <w:trPr>
          <w:trHeight w:val="9832"/>
        </w:trPr>
        <w:tc>
          <w:tcPr>
            <w:tcW w:w="3807" w:type="dxa"/>
            <w:tcBorders>
              <w:top w:val="single" w:sz="24" w:space="0" w:color="2C3B57" w:themeColor="text2"/>
              <w:bottom w:val="single" w:sz="48" w:space="0" w:color="CADEE5" w:themeColor="background2"/>
            </w:tcBorders>
          </w:tcPr>
          <w:p w14:paraId="0EDDAB70" w14:textId="42659828" w:rsidR="00FD2B45" w:rsidRDefault="004435AC" w:rsidP="00FD2B45">
            <w:pPr>
              <w:pStyle w:val="Text"/>
              <w:jc w:val="right"/>
            </w:pPr>
            <w:r>
              <w:t>16-Jan-2022</w:t>
            </w:r>
          </w:p>
          <w:p w14:paraId="2CA655F9" w14:textId="0C13DDD3" w:rsidR="00FD2B45" w:rsidRDefault="004435AC" w:rsidP="00FD2B45">
            <w:pPr>
              <w:pStyle w:val="Text"/>
              <w:jc w:val="right"/>
            </w:pPr>
            <w:r>
              <w:t>ON - Toronto</w:t>
            </w:r>
          </w:p>
          <w:p w14:paraId="043D041B" w14:textId="7ADBD7D8" w:rsidR="00FD2B45" w:rsidRDefault="004435AC" w:rsidP="0008421E">
            <w:pPr>
              <w:pStyle w:val="Text"/>
              <w:jc w:val="right"/>
            </w:pPr>
            <w:r>
              <w:t>10/31/2022</w:t>
            </w:r>
            <w:r w:rsidR="00CF4281">
              <w:t xml:space="preserve"> </w:t>
            </w:r>
            <w:r>
              <w:t>Bluekey Education Ltd</w:t>
            </w:r>
            <w:r w:rsidR="00CF4281">
              <w:t>,</w:t>
            </w:r>
            <w:r w:rsidR="002958AE">
              <w:t xml:space="preserve"> </w:t>
            </w:r>
            <w:r w:rsidR="003C0450">
              <w:rPr>
                <w:noProof/>
              </w:rPr>
              <w:t>&lt;&lt;</w:t>
            </w:r>
            <w:r w:rsidR="002958AE">
              <w:t>Country</w:t>
            </w:r>
            <w:r w:rsidR="003C0450">
              <w:rPr>
                <w:noProof/>
              </w:rPr>
              <w:t>&gt;&gt;,</w:t>
            </w:r>
            <w:r w:rsidR="002958AE">
              <w:t xml:space="preserve"> </w:t>
            </w:r>
            <w:r w:rsidR="00CF4281">
              <w:t xml:space="preserve"> </w:t>
            </w:r>
            <w:r>
              <w:t>Bluekey Education is looking for talented and energetic tutors to join our team of elite instructors to teach undergraduate courses in a number of academic subjects.</w:t>
              <w:br/>
              <w:t> </w:t>
            </w:r>
          </w:p>
        </w:tc>
        <w:tc>
          <w:tcPr>
            <w:tcW w:w="7194" w:type="dxa"/>
            <w:gridSpan w:val="2"/>
            <w:tcBorders>
              <w:bottom w:val="single" w:sz="48" w:space="0" w:color="CADEE5" w:themeColor="background2"/>
            </w:tcBorders>
          </w:tcPr>
          <w:p w14:paraId="36CC8DC1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While viewing job postings on </w:t>
            </w:r>
            <w:proofErr w:type="spellStart"/>
            <w:r w:rsidRPr="00346595">
              <w:rPr>
                <w:rFonts w:ascii="Times New Roman" w:hAnsi="Times New Roman" w:cs="Times New Roman"/>
              </w:rPr>
              <w:t>WaterlooWorks</w:t>
            </w:r>
            <w:proofErr w:type="spellEnd"/>
            <w:r w:rsidRPr="00346595">
              <w:rPr>
                <w:rFonts w:ascii="Times New Roman" w:hAnsi="Times New Roman" w:cs="Times New Roman"/>
              </w:rPr>
              <w:t>, I was excited to come across your request for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>and I am very interested in the position as well as 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>.</w:t>
            </w:r>
          </w:p>
          <w:p w14:paraId="6066F848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>I am 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 xml:space="preserve">, hard-worker who has always loved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 xml:space="preserve"> and collaborating with others on a project. I believe my strong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46595">
              <w:rPr>
                <w:rFonts w:ascii="Times New Roman" w:hAnsi="Times New Roman" w:cs="Times New Roman"/>
              </w:rPr>
              <w:t xml:space="preserve">skills and eagerness to learning new skills will make me the perfect addition to your team. I have a strong background in and passion for technology as shown in </w:t>
            </w:r>
            <w:r>
              <w:rPr>
                <w:rFonts w:ascii="Times New Roman" w:hAnsi="Times New Roman" w:cs="Times New Roman"/>
              </w:rPr>
              <w:t xml:space="preserve">my many projects and experiences outlined in my resumé. </w:t>
            </w:r>
          </w:p>
          <w:p w14:paraId="694FD3D2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 has a strong reputation for its uniqueness,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 xml:space="preserve">, and trust. I am drawn to the positive culture of the company and I am excited to work together to achieve </w:t>
            </w:r>
            <w:r>
              <w:rPr>
                <w:rFonts w:ascii="Times New Roman" w:hAnsi="Times New Roman" w:cs="Times New Roman"/>
              </w:rPr>
              <w:t/>
            </w:r>
            <w:r>
              <w:rPr>
                <w:rFonts w:ascii="Times New Roman" w:hAnsi="Times New Roman" w:cs="Times New Roman"/>
              </w:rPr>
              <w:t>’s goals.</w:t>
            </w:r>
          </w:p>
          <w:p w14:paraId="367E0E2F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r w:rsidRPr="00346595">
              <w:rPr>
                <w:rFonts w:ascii="Times New Roman" w:hAnsi="Times New Roman" w:cs="Times New Roman"/>
              </w:rPr>
              <w:t xml:space="preserve">Thank you for your time. It would be a pleasure to speak with you further and discuss this opportunity with </w:t>
            </w:r>
            <w:r>
              <w:rPr>
                <w:rFonts w:ascii="Times New Roman" w:hAnsi="Times New Roman" w:cs="Times New Roman"/>
              </w:rPr>
              <w:t/>
            </w:r>
            <w:r w:rsidRPr="00346595">
              <w:rPr>
                <w:rFonts w:ascii="Times New Roman" w:hAnsi="Times New Roman" w:cs="Times New Roman"/>
              </w:rPr>
              <w:t>. I look forward to hearing from you soon.</w:t>
            </w:r>
          </w:p>
          <w:p w14:paraId="1CF2F452" w14:textId="77777777" w:rsidR="00C562BD" w:rsidRPr="00346595" w:rsidRDefault="00C562BD" w:rsidP="00C562BD">
            <w:pPr>
              <w:pStyle w:val="Text"/>
              <w:spacing w:before="200"/>
              <w:ind w:left="246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965705433"/>
                <w:placeholder>
                  <w:docPart w:val="BC66EAE38E38478D8CC5819851B72AE3"/>
                </w:placeholder>
                <w:temporary/>
                <w:showingPlcHdr/>
                <w15:appearance w15:val="hidden"/>
              </w:sdtPr>
              <w:sdtContent>
                <w:r w:rsidRPr="00346595">
                  <w:rPr>
                    <w:rFonts w:ascii="Times New Roman" w:hAnsi="Times New Roman" w:cs="Times New Roman"/>
                  </w:rPr>
                  <w:t>Sincerely,</w:t>
                </w:r>
              </w:sdtContent>
            </w:sdt>
          </w:p>
          <w:p w14:paraId="5BC294E8" w14:textId="1F103805" w:rsidR="00FD2B45" w:rsidRDefault="00C562BD" w:rsidP="00C562BD">
            <w:pPr>
              <w:pStyle w:val="Text"/>
              <w:ind w:left="252"/>
            </w:pPr>
            <w:r>
              <w:rPr>
                <w:rFonts w:ascii="Times New Roman" w:hAnsi="Times New Roman" w:cs="Times New Roman"/>
              </w:rPr>
              <w:t>[Your Name]</w:t>
            </w:r>
          </w:p>
        </w:tc>
      </w:tr>
    </w:tbl>
    <w:p w14:paraId="2D1E0273" w14:textId="77777777" w:rsidR="00AB03FA" w:rsidRDefault="00AB03FA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35A9A" w14:textId="77777777" w:rsidR="004435AC" w:rsidRDefault="004435AC" w:rsidP="00D06709">
      <w:r>
        <w:separator/>
      </w:r>
    </w:p>
  </w:endnote>
  <w:endnote w:type="continuationSeparator" w:id="0">
    <w:p w14:paraId="7303AD7B" w14:textId="77777777" w:rsidR="004435AC" w:rsidRDefault="004435AC" w:rsidP="00D0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1BE1F" w14:textId="77777777" w:rsidR="004435AC" w:rsidRDefault="004435AC" w:rsidP="00D06709">
      <w:r>
        <w:separator/>
      </w:r>
    </w:p>
  </w:footnote>
  <w:footnote w:type="continuationSeparator" w:id="0">
    <w:p w14:paraId="700E6346" w14:textId="77777777" w:rsidR="004435AC" w:rsidRDefault="004435AC" w:rsidP="00D06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F851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67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CEAA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2ECF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B040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DA72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88E67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3C29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C442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1D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E3C49"/>
    <w:multiLevelType w:val="hybridMultilevel"/>
    <w:tmpl w:val="FEF2446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B35"/>
    <w:rsid w:val="00024FB2"/>
    <w:rsid w:val="00045AD0"/>
    <w:rsid w:val="0006533C"/>
    <w:rsid w:val="0008421E"/>
    <w:rsid w:val="000C2C90"/>
    <w:rsid w:val="001505E7"/>
    <w:rsid w:val="00153B35"/>
    <w:rsid w:val="00224DA0"/>
    <w:rsid w:val="002958AE"/>
    <w:rsid w:val="003B16E2"/>
    <w:rsid w:val="003C0450"/>
    <w:rsid w:val="004435AC"/>
    <w:rsid w:val="00560EA0"/>
    <w:rsid w:val="005F5561"/>
    <w:rsid w:val="0066653D"/>
    <w:rsid w:val="0068212D"/>
    <w:rsid w:val="006A0F06"/>
    <w:rsid w:val="006C60E6"/>
    <w:rsid w:val="006F64C5"/>
    <w:rsid w:val="0080428D"/>
    <w:rsid w:val="00897DB8"/>
    <w:rsid w:val="00926AE6"/>
    <w:rsid w:val="00940136"/>
    <w:rsid w:val="00963216"/>
    <w:rsid w:val="00984E06"/>
    <w:rsid w:val="009F1BD9"/>
    <w:rsid w:val="00AA51F9"/>
    <w:rsid w:val="00AB03FA"/>
    <w:rsid w:val="00AD0DDD"/>
    <w:rsid w:val="00AD6FA4"/>
    <w:rsid w:val="00B47126"/>
    <w:rsid w:val="00BF2E76"/>
    <w:rsid w:val="00C562BD"/>
    <w:rsid w:val="00C63346"/>
    <w:rsid w:val="00CE206F"/>
    <w:rsid w:val="00CF4281"/>
    <w:rsid w:val="00D06709"/>
    <w:rsid w:val="00D709A7"/>
    <w:rsid w:val="00D74C88"/>
    <w:rsid w:val="00E22C8F"/>
    <w:rsid w:val="00EC4EE1"/>
    <w:rsid w:val="00EC5544"/>
    <w:rsid w:val="00EE329F"/>
    <w:rsid w:val="00F45CE1"/>
    <w:rsid w:val="00FD1D9B"/>
    <w:rsid w:val="00FD2B45"/>
    <w:rsid w:val="00F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31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B47126"/>
    <w:rPr>
      <w:sz w:val="16"/>
    </w:rPr>
  </w:style>
  <w:style w:type="paragraph" w:styleId="Heading1">
    <w:name w:val="heading 1"/>
    <w:basedOn w:val="Normal"/>
    <w:next w:val="Normal"/>
    <w:link w:val="Heading1Char"/>
    <w:qFormat/>
    <w:rsid w:val="00926AE6"/>
    <w:pPr>
      <w:keepNext/>
      <w:keepLines/>
      <w:outlineLvl w:val="0"/>
    </w:pPr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926AE6"/>
    <w:pPr>
      <w:keepNext/>
      <w:keepLines/>
      <w:spacing w:before="40"/>
      <w:outlineLvl w:val="1"/>
    </w:pPr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26AE6"/>
    <w:pPr>
      <w:keepNext/>
      <w:keepLines/>
      <w:ind w:left="113"/>
      <w:outlineLvl w:val="2"/>
    </w:pPr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21E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421E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21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8421E"/>
    <w:rPr>
      <w:rFonts w:asciiTheme="majorHAnsi" w:eastAsiaTheme="majorEastAsia" w:hAnsiTheme="majorHAnsi" w:cs="Times New Roman (Headings CS)"/>
      <w:b/>
      <w:caps/>
      <w:color w:val="FFFFFF" w:themeColor="background1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08421E"/>
    <w:rPr>
      <w:rFonts w:eastAsiaTheme="majorEastAsia" w:cs="Times New Roman (Headings CS)"/>
      <w:caps/>
      <w:color w:val="FFFFFF" w:themeColor="background1"/>
      <w:spacing w:val="80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8421E"/>
    <w:rPr>
      <w:rFonts w:asciiTheme="majorHAnsi" w:eastAsiaTheme="majorEastAsia" w:hAnsiTheme="majorHAnsi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926AE6"/>
    <w:pPr>
      <w:spacing w:before="120" w:line="336" w:lineRule="auto"/>
      <w:ind w:lef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semiHidden/>
    <w:qFormat/>
    <w:rsid w:val="00926AE6"/>
    <w:pPr>
      <w:ind w:left="113"/>
    </w:pPr>
    <w:rPr>
      <w:b/>
      <w:color w:val="2C3B57" w:themeColor="text2"/>
      <w:sz w:val="20"/>
    </w:rPr>
  </w:style>
  <w:style w:type="paragraph" w:styleId="ListParagraph">
    <w:name w:val="List Paragraph"/>
    <w:basedOn w:val="Normal"/>
    <w:uiPriority w:val="34"/>
    <w:semiHidden/>
    <w:qFormat/>
    <w:rsid w:val="00AD6FA4"/>
    <w:pPr>
      <w:numPr>
        <w:numId w:val="11"/>
      </w:numPr>
      <w:spacing w:before="120" w:line="480" w:lineRule="auto"/>
      <w:ind w:left="470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926AE6"/>
    <w:rPr>
      <w:color w:val="808080"/>
    </w:rPr>
  </w:style>
  <w:style w:type="paragraph" w:customStyle="1" w:styleId="TextAlt">
    <w:name w:val="Text Alt"/>
    <w:basedOn w:val="Text"/>
    <w:uiPriority w:val="4"/>
    <w:qFormat/>
    <w:rsid w:val="00B47126"/>
    <w:pPr>
      <w:jc w:val="right"/>
    </w:pPr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Organize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203346B2B2456D834450F70300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EA17-D356-426F-AE50-BA1BF44BAF5C}"/>
      </w:docPartPr>
      <w:docPartBody>
        <w:p w:rsidR="00ED5EAC" w:rsidRDefault="00B24809">
          <w:pPr>
            <w:pStyle w:val="41203346B2B2456D834450F7030002EB"/>
          </w:pPr>
          <w:r w:rsidRPr="00FD2B45">
            <w:t>[Phone]</w:t>
          </w:r>
        </w:p>
      </w:docPartBody>
    </w:docPart>
    <w:docPart>
      <w:docPartPr>
        <w:name w:val="192C1D6B6C3548DDB7C7C2205A5A9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8ECA7-5DC2-47CE-8DDC-4B7BF2D5067C}"/>
      </w:docPartPr>
      <w:docPartBody>
        <w:p w:rsidR="00ED5EAC" w:rsidRDefault="00B24809">
          <w:pPr>
            <w:pStyle w:val="192C1D6B6C3548DDB7C7C2205A5A91A6"/>
          </w:pPr>
          <w:r w:rsidRPr="00FD2B45">
            <w:t>[Email]</w:t>
          </w:r>
        </w:p>
      </w:docPartBody>
    </w:docPart>
    <w:docPart>
      <w:docPartPr>
        <w:name w:val="DE16BFA62CE34AB39D5D00C7B8725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8C184-4A0C-432E-8D8B-D9DE2FBF735F}"/>
      </w:docPartPr>
      <w:docPartBody>
        <w:p w:rsidR="00ED5EAC" w:rsidRDefault="00B24809">
          <w:pPr>
            <w:pStyle w:val="DE16BFA62CE34AB39D5D00C7B872551B"/>
          </w:pPr>
          <w:r w:rsidRPr="00B47126">
            <w:t>[Address]</w:t>
          </w:r>
        </w:p>
      </w:docPartBody>
    </w:docPart>
    <w:docPart>
      <w:docPartPr>
        <w:name w:val="15AFC8BB17184668B8A56EEE819DC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953D-B123-4CAE-A9AB-2F396088F302}"/>
      </w:docPartPr>
      <w:docPartBody>
        <w:p w:rsidR="00ED5EAC" w:rsidRDefault="00B24809">
          <w:pPr>
            <w:pStyle w:val="15AFC8BB17184668B8A56EEE819DC80D"/>
          </w:pPr>
          <w:r w:rsidRPr="00FD2B45">
            <w:t>[Website</w:t>
          </w:r>
          <w:r w:rsidRPr="00926AE6">
            <w:t>]</w:t>
          </w:r>
        </w:p>
      </w:docPartBody>
    </w:docPart>
    <w:docPart>
      <w:docPartPr>
        <w:name w:val="9D4AF7A6C5D3426B81083B545EAA2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34A5-4E4E-4936-AD00-769E491B91D6}"/>
      </w:docPartPr>
      <w:docPartBody>
        <w:p w:rsidR="00ED5EAC" w:rsidRDefault="00B24809">
          <w:pPr>
            <w:pStyle w:val="9D4AF7A6C5D3426B81083B545EAA2409"/>
          </w:pPr>
          <w:r w:rsidRPr="00FD2B45">
            <w:t>Your Name Surname</w:t>
          </w:r>
        </w:p>
      </w:docPartBody>
    </w:docPart>
    <w:docPart>
      <w:docPartPr>
        <w:name w:val="67EB8A03C2B441248F512310A80B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B55C5-9CD0-4B00-9337-EFC5BF024223}"/>
      </w:docPartPr>
      <w:docPartBody>
        <w:p w:rsidR="00ED5EAC" w:rsidRDefault="00B24809">
          <w:pPr>
            <w:pStyle w:val="67EB8A03C2B441248F512310A80BD64F"/>
          </w:pPr>
          <w:r w:rsidRPr="00FD2B45">
            <w:t>assistant manager</w:t>
          </w:r>
        </w:p>
      </w:docPartBody>
    </w:docPart>
    <w:docPart>
      <w:docPartPr>
        <w:name w:val="BC66EAE38E38478D8CC5819851B72A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FFA7C-3652-4E6C-9860-EBAD397E4D55}"/>
      </w:docPartPr>
      <w:docPartBody>
        <w:p w:rsidR="00000000" w:rsidRDefault="00E859B3" w:rsidP="00E859B3">
          <w:pPr>
            <w:pStyle w:val="BC66EAE38E38478D8CC5819851B72AE3"/>
          </w:pPr>
          <w: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09"/>
    <w:rsid w:val="0009009C"/>
    <w:rsid w:val="00223697"/>
    <w:rsid w:val="003E14DE"/>
    <w:rsid w:val="006A57E9"/>
    <w:rsid w:val="006C7589"/>
    <w:rsid w:val="007620D1"/>
    <w:rsid w:val="00963DAE"/>
    <w:rsid w:val="00B24809"/>
    <w:rsid w:val="00E859B3"/>
    <w:rsid w:val="00ED5EAC"/>
    <w:rsid w:val="00F6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03346B2B2456D834450F7030002EB">
    <w:name w:val="41203346B2B2456D834450F7030002EB"/>
  </w:style>
  <w:style w:type="paragraph" w:customStyle="1" w:styleId="192C1D6B6C3548DDB7C7C2205A5A91A6">
    <w:name w:val="192C1D6B6C3548DDB7C7C2205A5A91A6"/>
  </w:style>
  <w:style w:type="paragraph" w:customStyle="1" w:styleId="DE16BFA62CE34AB39D5D00C7B872551B">
    <w:name w:val="DE16BFA62CE34AB39D5D00C7B872551B"/>
  </w:style>
  <w:style w:type="paragraph" w:customStyle="1" w:styleId="15AFC8BB17184668B8A56EEE819DC80D">
    <w:name w:val="15AFC8BB17184668B8A56EEE819DC80D"/>
  </w:style>
  <w:style w:type="paragraph" w:customStyle="1" w:styleId="9D4AF7A6C5D3426B81083B545EAA2409">
    <w:name w:val="9D4AF7A6C5D3426B81083B545EAA2409"/>
  </w:style>
  <w:style w:type="paragraph" w:customStyle="1" w:styleId="67EB8A03C2B441248F512310A80BD64F">
    <w:name w:val="67EB8A03C2B441248F512310A80BD64F"/>
  </w:style>
  <w:style w:type="paragraph" w:customStyle="1" w:styleId="87AA93CB7D244C76A8CCCD9081F41410">
    <w:name w:val="87AA93CB7D244C76A8CCCD9081F41410"/>
    <w:rsid w:val="00963DAE"/>
  </w:style>
  <w:style w:type="paragraph" w:customStyle="1" w:styleId="BC66EAE38E38478D8CC5819851B72AE3">
    <w:name w:val="BC66EAE38E38478D8CC5819851B72AE3"/>
    <w:rsid w:val="00E859B3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C5AB01-0919-4A04-9F87-528291D13B7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13B19F2-16FA-4FF0-A7A5-A3C9186FC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10F92-3256-43FA-9129-0A43C1CEE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cover letter.dotx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2022-01-15T22:35:00Z</dcterms:created>
  <dcterms:modified xsi:type="dcterms:W3CDTF">2022-01-16T14:57:00Z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