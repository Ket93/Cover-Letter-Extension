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721CCE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721CCE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721CCE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721CCE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721CCE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721CCE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4435AC" w:rsidP="00926AE6">
            <w:pPr>
              <w:pStyle w:val="Heading3"/>
              <w:jc w:val="right"/>
            </w:pPr>
            <w:fldSimple w:instr=" MERGEFIELD  companyName  \* MERGEFORMAT ">
              <w:r w:rsidR="003C0450">
                <w:rPr>
                  <w:noProof/>
                </w:rPr>
                <w:t>&lt;&lt;</w:t>
              </w:r>
              <w:r w:rsidR="00BF2E76">
                <w:rPr>
                  <w:noProof/>
                </w:rPr>
                <w:t>companyName</w:t>
              </w:r>
              <w:r w:rsidR="003C0450">
                <w:rPr>
                  <w:noProof/>
                </w:rPr>
                <w:t>&gt;&gt;</w:t>
              </w:r>
            </w:fldSimple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4435AC" w:rsidP="00FD2B45">
            <w:pPr>
              <w:pStyle w:val="Text"/>
              <w:jc w:val="right"/>
            </w:pPr>
            <w:fldSimple w:instr=" MERGEFIELD  Date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Date</w:t>
              </w:r>
              <w:r w:rsidR="003C0450">
                <w:rPr>
                  <w:noProof/>
                </w:rPr>
                <w:t>&gt;&gt;</w:t>
              </w:r>
            </w:fldSimple>
          </w:p>
          <w:p w14:paraId="2CA655F9" w14:textId="0C13DDD3" w:rsidR="00FD2B45" w:rsidRDefault="004435AC" w:rsidP="00FD2B45">
            <w:pPr>
              <w:pStyle w:val="Text"/>
              <w:jc w:val="right"/>
            </w:pPr>
            <w:fldSimple w:instr=" MERGEFIELD  Address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Address</w:t>
              </w:r>
              <w:r w:rsidR="003C0450">
                <w:rPr>
                  <w:noProof/>
                </w:rPr>
                <w:t>&gt;&gt;</w:t>
              </w:r>
            </w:fldSimple>
          </w:p>
          <w:p w14:paraId="043D041B" w14:textId="7ADBD7D8" w:rsidR="00FD2B45" w:rsidRDefault="004435AC" w:rsidP="0008421E">
            <w:pPr>
              <w:pStyle w:val="Text"/>
              <w:jc w:val="right"/>
            </w:pPr>
            <w:fldSimple w:instr=" MERGEFIELD  City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City</w:t>
              </w:r>
              <w:r w:rsidR="003C0450">
                <w:rPr>
                  <w:noProof/>
                </w:rPr>
                <w:t>&gt;&gt;</w:t>
              </w:r>
            </w:fldSimple>
            <w:r w:rsidR="00CF4281">
              <w:t xml:space="preserve"> </w:t>
            </w:r>
            <w:fldSimple w:instr=" MERGEFIELD  Province  \* MERGEFORMAT ">
              <w:r w:rsidR="003C0450">
                <w:rPr>
                  <w:noProof/>
                </w:rPr>
                <w:t>&lt;&lt;</w:t>
              </w:r>
              <w:r w:rsidR="00CF4281">
                <w:rPr>
                  <w:noProof/>
                </w:rPr>
                <w:t>Province</w:t>
              </w:r>
              <w:r w:rsidR="003C0450">
                <w:rPr>
                  <w:noProof/>
                </w:rPr>
                <w:t>&gt;&gt;</w:t>
              </w:r>
            </w:fldSimple>
            <w:r w:rsidR="00CF4281">
              <w:t>,</w:t>
            </w:r>
            <w:r w:rsidR="002958AE">
              <w:t xml:space="preserve"> </w:t>
            </w:r>
            <w:r w:rsidR="003C0450">
              <w:rPr>
                <w:noProof/>
              </w:rPr>
              <w:t>&lt;&lt;</w:t>
            </w:r>
            <w:r w:rsidR="002958AE">
              <w:t>Country</w:t>
            </w:r>
            <w:r w:rsidR="003C0450">
              <w:rPr>
                <w:noProof/>
              </w:rPr>
              <w:t>&gt;&gt;,</w:t>
            </w:r>
            <w:r w:rsidR="002958AE">
              <w:t xml:space="preserve"> </w:t>
            </w:r>
            <w:r w:rsidR="00CF4281">
              <w:t xml:space="preserve"> </w:t>
            </w:r>
            <w:r w:rsidR="00721CCE">
              <w:fldChar w:fldCharType="begin"/>
            </w:r>
            <w:r w:rsidR="00721CCE">
              <w:instrText xml:space="preserve"> MERGEFIELD  postalCode  \* MERGEFORMAT </w:instrText>
            </w:r>
            <w:r w:rsidR="00721CCE">
              <w:fldChar w:fldCharType="separate"/>
            </w:r>
            <w:r w:rsidR="003C0450">
              <w:rPr>
                <w:noProof/>
              </w:rPr>
              <w:t>&lt;&lt;</w:t>
            </w:r>
            <w:r w:rsidR="00045AD0">
              <w:rPr>
                <w:noProof/>
              </w:rPr>
              <w:t>postalCode</w:t>
            </w:r>
            <w:r w:rsidR="003C0450">
              <w:rPr>
                <w:noProof/>
              </w:rPr>
              <w:t>&gt;&gt;</w:t>
            </w:r>
            <w:r w:rsidR="00721CCE">
              <w:rPr>
                <w:noProof/>
              </w:rPr>
              <w:fldChar w:fldCharType="end"/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Position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«Position»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, </w:t>
            </w:r>
            <w:proofErr w:type="gramStart"/>
            <w:r w:rsidRPr="00346595">
              <w:rPr>
                <w:rFonts w:ascii="Times New Roman" w:hAnsi="Times New Roman" w:cs="Times New Roman"/>
              </w:rPr>
              <w:t>hard-worker</w:t>
            </w:r>
            <w:proofErr w:type="gramEnd"/>
            <w:r w:rsidRPr="00346595">
              <w:rPr>
                <w:rFonts w:ascii="Times New Roman" w:hAnsi="Times New Roman" w:cs="Times New Roman"/>
              </w:rPr>
              <w:t xml:space="preserve"> who has always loved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char1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«char1»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adj2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«adj2»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666772A6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 w:rsidR="00655D19">
              <w:rPr>
                <w:rFonts w:ascii="Times New Roman" w:hAnsi="Times New Roman" w:cs="Times New Roman"/>
              </w:rPr>
              <w:fldChar w:fldCharType="begin"/>
            </w:r>
            <w:r w:rsidR="00655D19">
              <w:rPr>
                <w:rFonts w:ascii="Times New Roman" w:hAnsi="Times New Roman" w:cs="Times New Roman"/>
              </w:rPr>
              <w:instrText xml:space="preserve"> MERGEFIELD  trait1  \* MERGEFORMAT </w:instrText>
            </w:r>
            <w:r w:rsidR="00655D19">
              <w:rPr>
                <w:rFonts w:ascii="Times New Roman" w:hAnsi="Times New Roman" w:cs="Times New Roman"/>
              </w:rPr>
              <w:fldChar w:fldCharType="separate"/>
            </w:r>
            <w:r w:rsidR="00655D19">
              <w:rPr>
                <w:rFonts w:ascii="Times New Roman" w:hAnsi="Times New Roman" w:cs="Times New Roman"/>
                <w:noProof/>
              </w:rPr>
              <w:t>«trait1»</w:t>
            </w:r>
            <w:r w:rsidR="00655D19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, and trust.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companyName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«companyName»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721CCE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2DE4" w14:textId="77777777" w:rsidR="00721CCE" w:rsidRDefault="00721CCE" w:rsidP="00D06709">
      <w:r>
        <w:separator/>
      </w:r>
    </w:p>
  </w:endnote>
  <w:endnote w:type="continuationSeparator" w:id="0">
    <w:p w14:paraId="1BEC2F9F" w14:textId="77777777" w:rsidR="00721CCE" w:rsidRDefault="00721CCE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2856" w14:textId="77777777" w:rsidR="00721CCE" w:rsidRDefault="00721CCE" w:rsidP="00D06709">
      <w:r>
        <w:separator/>
      </w:r>
    </w:p>
  </w:footnote>
  <w:footnote w:type="continuationSeparator" w:id="0">
    <w:p w14:paraId="4791A09D" w14:textId="77777777" w:rsidR="00721CCE" w:rsidRDefault="00721CCE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560EA0"/>
    <w:rsid w:val="005F5561"/>
    <w:rsid w:val="00655D19"/>
    <w:rsid w:val="0066653D"/>
    <w:rsid w:val="0068212D"/>
    <w:rsid w:val="006A0F06"/>
    <w:rsid w:val="006C60E6"/>
    <w:rsid w:val="006F64C5"/>
    <w:rsid w:val="00721CCE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223697"/>
    <w:rsid w:val="003E14DE"/>
    <w:rsid w:val="006A57E9"/>
    <w:rsid w:val="006C7589"/>
    <w:rsid w:val="007620D1"/>
    <w:rsid w:val="00963DAE"/>
    <w:rsid w:val="00B24809"/>
    <w:rsid w:val="00E859B3"/>
    <w:rsid w:val="00EB41A1"/>
    <w:rsid w:val="00ED5EAC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