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1853A" w14:textId="07FEBDBC" w:rsidR="00D06709" w:rsidRPr="00D06709" w:rsidRDefault="00FD2B45">
      <w:pPr>
        <w:rPr>
          <w:sz w:val="10"/>
          <w:szCs w:val="10"/>
        </w:rPr>
      </w:pPr>
      <w:r w:rsidRPr="00F45CE1">
        <w:rPr>
          <w:noProof/>
          <w:sz w:val="10"/>
          <w:szCs w:val="10"/>
          <w:lang w:eastAsia="en-A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350CDF7" wp14:editId="7DFA74E9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7794000" cy="2124000"/>
                <wp:effectExtent l="0" t="0" r="0" b="0"/>
                <wp:wrapNone/>
                <wp:docPr id="5" name="Rectangle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4000" cy="21240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C1F39" id="Rectangle 5" o:spid="_x0000_s1026" alt="&quot;&quot;" style="position:absolute;margin-left:-36pt;margin-top:-36pt;width:613.7pt;height:167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" fillcolor="#2c3b57 [3215]" stroked="f" strokeweight="1pt"/>
            </w:pict>
          </mc:Fallback>
        </mc:AlternateContent>
      </w:r>
      <w:r w:rsidR="003B16E2">
        <w:rPr>
          <w:sz w:val="10"/>
          <w:szCs w:val="10"/>
        </w:rPr>
        <w:t>/</w:t>
      </w:r>
    </w:p>
    <w:tbl>
      <w:tblPr>
        <w:tblStyle w:val="TableGrid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3807"/>
        <w:gridCol w:w="3597"/>
        <w:gridCol w:w="3597"/>
      </w:tblGrid>
      <w:tr w:rsidR="00FD2B45" w14:paraId="1AFCC6E2" w14:textId="77777777" w:rsidTr="003C0450">
        <w:trPr>
          <w:trHeight w:val="2038"/>
        </w:trPr>
        <w:tc>
          <w:tcPr>
            <w:tcW w:w="3807" w:type="dxa"/>
            <w:tcBorders>
              <w:bottom w:val="single" w:sz="48" w:space="0" w:color="CADEE5" w:themeColor="background2"/>
            </w:tcBorders>
            <w:vAlign w:val="center"/>
          </w:tcPr>
          <w:p w14:paraId="65B0D683" w14:textId="77777777" w:rsidR="00FD2B45" w:rsidRPr="00FD2B45" w:rsidRDefault="004850BE" w:rsidP="00B47126">
            <w:pPr>
              <w:pStyle w:val="TextAlt"/>
            </w:pPr>
            <w:sdt>
              <w:sdtPr>
                <w:id w:val="-1144647500"/>
                <w:placeholder>
                  <w:docPart w:val="41203346B2B2456D834450F7030002EB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[Phone]</w:t>
                </w:r>
              </w:sdtContent>
            </w:sdt>
          </w:p>
          <w:p w14:paraId="4C2254A1" w14:textId="77777777" w:rsidR="00FD2B45" w:rsidRPr="00FD2B45" w:rsidRDefault="004850BE" w:rsidP="00B47126">
            <w:pPr>
              <w:pStyle w:val="TextAlt"/>
            </w:pPr>
            <w:sdt>
              <w:sdtPr>
                <w:id w:val="214548763"/>
                <w:placeholder>
                  <w:docPart w:val="192C1D6B6C3548DDB7C7C2205A5A91A6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[Email]</w:t>
                </w:r>
              </w:sdtContent>
            </w:sdt>
          </w:p>
          <w:p w14:paraId="5C1573B0" w14:textId="77777777" w:rsidR="00FD2B45" w:rsidRPr="00FD2B45" w:rsidRDefault="004850BE" w:rsidP="00B47126">
            <w:pPr>
              <w:pStyle w:val="TextAlt"/>
            </w:pPr>
            <w:sdt>
              <w:sdtPr>
                <w:id w:val="-2034096891"/>
                <w:placeholder>
                  <w:docPart w:val="DE16BFA62CE34AB39D5D00C7B872551B"/>
                </w:placeholder>
                <w:showingPlcHdr/>
                <w15:appearance w15:val="hidden"/>
              </w:sdtPr>
              <w:sdtEndPr/>
              <w:sdtContent>
                <w:r w:rsidR="00926AE6" w:rsidRPr="00B47126">
                  <w:t>[Address]</w:t>
                </w:r>
              </w:sdtContent>
            </w:sdt>
          </w:p>
          <w:p w14:paraId="3E04008D" w14:textId="77777777" w:rsidR="00FD2B45" w:rsidRDefault="004850BE" w:rsidP="00B47126">
            <w:pPr>
              <w:pStyle w:val="TextAlt"/>
            </w:pPr>
            <w:sdt>
              <w:sdtPr>
                <w:id w:val="214247520"/>
                <w:placeholder>
                  <w:docPart w:val="15AFC8BB17184668B8A56EEE819DC80D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[Website</w:t>
                </w:r>
                <w:r w:rsidR="00926AE6" w:rsidRPr="00926AE6">
                  <w:t>]</w:t>
                </w:r>
              </w:sdtContent>
            </w:sdt>
          </w:p>
        </w:tc>
        <w:tc>
          <w:tcPr>
            <w:tcW w:w="7194" w:type="dxa"/>
            <w:gridSpan w:val="2"/>
            <w:tcBorders>
              <w:bottom w:val="single" w:sz="48" w:space="0" w:color="CADEE5" w:themeColor="background2"/>
            </w:tcBorders>
            <w:vAlign w:val="center"/>
          </w:tcPr>
          <w:p w14:paraId="3A96045A" w14:textId="77777777" w:rsidR="00FD2B45" w:rsidRDefault="004850BE" w:rsidP="003B16E2">
            <w:pPr>
              <w:pStyle w:val="Heading1"/>
              <w:ind w:left="252"/>
            </w:pPr>
            <w:sdt>
              <w:sdtPr>
                <w:id w:val="-992401913"/>
                <w:placeholder>
                  <w:docPart w:val="9D4AF7A6C5D3426B81083B545EAA2409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Your Name Surname</w:t>
                </w:r>
              </w:sdtContent>
            </w:sdt>
          </w:p>
          <w:p w14:paraId="2831D673" w14:textId="77777777" w:rsidR="00FD2B45" w:rsidRPr="00FD2B45" w:rsidRDefault="004850BE" w:rsidP="003B16E2">
            <w:pPr>
              <w:pStyle w:val="Heading2"/>
              <w:ind w:left="342"/>
            </w:pPr>
            <w:sdt>
              <w:sdtPr>
                <w:id w:val="1259712562"/>
                <w:placeholder>
                  <w:docPart w:val="67EB8A03C2B441248F512310A80BD64F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assistant manager</w:t>
                </w:r>
              </w:sdtContent>
            </w:sdt>
          </w:p>
        </w:tc>
      </w:tr>
      <w:tr w:rsidR="00FD2B45" w14:paraId="0DD57FE9" w14:textId="77777777" w:rsidTr="003C0450">
        <w:trPr>
          <w:trHeight w:val="1214"/>
        </w:trPr>
        <w:tc>
          <w:tcPr>
            <w:tcW w:w="3807" w:type="dxa"/>
            <w:tcBorders>
              <w:top w:val="single" w:sz="48" w:space="0" w:color="CADEE5" w:themeColor="background2"/>
            </w:tcBorders>
          </w:tcPr>
          <w:p w14:paraId="6E667C0E" w14:textId="77777777" w:rsidR="00FD2B45" w:rsidRDefault="00FD2B45"/>
        </w:tc>
        <w:tc>
          <w:tcPr>
            <w:tcW w:w="3597" w:type="dxa"/>
            <w:tcBorders>
              <w:top w:val="single" w:sz="48" w:space="0" w:color="CADEE5" w:themeColor="background2"/>
            </w:tcBorders>
          </w:tcPr>
          <w:p w14:paraId="6CB20883" w14:textId="77777777" w:rsidR="00FD2B45" w:rsidRDefault="00FD2B45"/>
        </w:tc>
        <w:tc>
          <w:tcPr>
            <w:tcW w:w="3597" w:type="dxa"/>
            <w:tcBorders>
              <w:top w:val="single" w:sz="48" w:space="0" w:color="CADEE5" w:themeColor="background2"/>
            </w:tcBorders>
          </w:tcPr>
          <w:p w14:paraId="04FD8B4B" w14:textId="77777777" w:rsidR="00FD2B45" w:rsidRDefault="00FD2B45"/>
        </w:tc>
      </w:tr>
      <w:tr w:rsidR="00FD2B45" w14:paraId="647F9E02" w14:textId="77777777" w:rsidTr="003C0450">
        <w:trPr>
          <w:trHeight w:val="567"/>
        </w:trPr>
        <w:tc>
          <w:tcPr>
            <w:tcW w:w="3807" w:type="dxa"/>
            <w:tcBorders>
              <w:bottom w:val="single" w:sz="24" w:space="0" w:color="2C3B57" w:themeColor="text2"/>
            </w:tcBorders>
            <w:vAlign w:val="center"/>
          </w:tcPr>
          <w:p w14:paraId="5298C1F2" w14:textId="75DCF757" w:rsidR="00FD2B45" w:rsidRPr="00FD2B45" w:rsidRDefault="00517C1D" w:rsidP="00926AE6">
            <w:pPr>
              <w:pStyle w:val="Heading3"/>
              <w:jc w:val="right"/>
            </w:pPr>
            <w:r>
              <w:t>1Password</w:t>
            </w:r>
          </w:p>
        </w:tc>
        <w:tc>
          <w:tcPr>
            <w:tcW w:w="7194" w:type="dxa"/>
            <w:gridSpan w:val="2"/>
            <w:vAlign w:val="center"/>
          </w:tcPr>
          <w:p w14:paraId="49553283" w14:textId="7528120D" w:rsidR="00FD2B45" w:rsidRDefault="00CF4281" w:rsidP="00EE329F">
            <w:pPr>
              <w:pStyle w:val="Heading3"/>
              <w:ind w:left="252"/>
            </w:pPr>
            <w:r>
              <w:t>Dear hiring manager</w:t>
            </w:r>
          </w:p>
        </w:tc>
      </w:tr>
      <w:tr w:rsidR="00FD2B45" w14:paraId="52D76A83" w14:textId="77777777" w:rsidTr="003C0450">
        <w:trPr>
          <w:trHeight w:val="9832"/>
        </w:trPr>
        <w:tc>
          <w:tcPr>
            <w:tcW w:w="3807" w:type="dxa"/>
            <w:tcBorders>
              <w:top w:val="single" w:sz="24" w:space="0" w:color="2C3B57" w:themeColor="text2"/>
              <w:bottom w:val="single" w:sz="48" w:space="0" w:color="CADEE5" w:themeColor="background2"/>
            </w:tcBorders>
          </w:tcPr>
          <w:p w14:paraId="474305C6" w14:textId="2BB60605" w:rsidR="00517C1D" w:rsidRDefault="00517C1D" w:rsidP="00FD2B45">
            <w:pPr>
              <w:pStyle w:val="Text"/>
              <w:jc w:val="right"/>
            </w:pPr>
            <w:r>
              <w:t>16-Jan-2022</w:t>
            </w:r>
          </w:p>
          <w:p w14:paraId="233FB9A5" w14:textId="77777777" w:rsidR="00517C1D" w:rsidRDefault="00517C1D" w:rsidP="0008421E">
            <w:pPr>
              <w:pStyle w:val="Text"/>
              <w:jc w:val="right"/>
            </w:pPr>
            <w:r>
              <w:t>4711 Yonge Street</w:t>
            </w:r>
          </w:p>
          <w:p w14:paraId="043D041B" w14:textId="238E7B26" w:rsidR="00FD2B45" w:rsidRDefault="00517C1D" w:rsidP="0008421E">
            <w:pPr>
              <w:pStyle w:val="Text"/>
              <w:jc w:val="right"/>
            </w:pPr>
            <w:r>
              <w:t>Toronto</w:t>
            </w:r>
            <w:r>
              <w:t xml:space="preserve"> </w:t>
            </w:r>
            <w:r>
              <w:t>Ontario</w:t>
            </w:r>
            <w:r w:rsidR="00CF4281">
              <w:t>,</w:t>
            </w:r>
            <w:r w:rsidR="00001E4D">
              <w:t xml:space="preserve"> </w:t>
            </w:r>
            <w:r>
              <w:t>Canada</w:t>
            </w:r>
            <w:r w:rsidR="002958AE">
              <w:t xml:space="preserve"> </w:t>
            </w:r>
            <w:r w:rsidR="00001E4D">
              <w:t>,</w:t>
            </w:r>
            <w:r>
              <w:t xml:space="preserve"> </w:t>
            </w:r>
            <w:r>
              <w:t>M2N 6K8</w:t>
            </w:r>
            <w:r>
              <w:t xml:space="preserve"> </w:t>
            </w:r>
          </w:p>
        </w:tc>
        <w:tc>
          <w:tcPr>
            <w:tcW w:w="7194" w:type="dxa"/>
            <w:gridSpan w:val="2"/>
            <w:tcBorders>
              <w:bottom w:val="single" w:sz="48" w:space="0" w:color="CADEE5" w:themeColor="background2"/>
            </w:tcBorders>
          </w:tcPr>
          <w:p w14:paraId="36CC8DC1" w14:textId="77777777" w:rsidR="00C562BD" w:rsidRPr="00346595" w:rsidRDefault="00C562BD" w:rsidP="00C562BD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r w:rsidRPr="00346595">
              <w:rPr>
                <w:rFonts w:ascii="Times New Roman" w:hAnsi="Times New Roman" w:cs="Times New Roman"/>
              </w:rPr>
              <w:t xml:space="preserve">While viewing job postings on </w:t>
            </w:r>
            <w:proofErr w:type="spellStart"/>
            <w:r w:rsidRPr="00346595">
              <w:rPr>
                <w:rFonts w:ascii="Times New Roman" w:hAnsi="Times New Roman" w:cs="Times New Roman"/>
              </w:rPr>
              <w:t>WaterlooWorks</w:t>
            </w:r>
            <w:proofErr w:type="spellEnd"/>
            <w:r w:rsidRPr="00346595">
              <w:rPr>
                <w:rFonts w:ascii="Times New Roman" w:hAnsi="Times New Roman" w:cs="Times New Roman"/>
              </w:rPr>
              <w:t>, I was excited to come across your request for a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/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46595">
              <w:rPr>
                <w:rFonts w:ascii="Times New Roman" w:hAnsi="Times New Roman" w:cs="Times New Roman"/>
              </w:rPr>
              <w:t>and I am very interested in the position as well as in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1Password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066F848" w14:textId="77777777" w:rsidR="00C562BD" w:rsidRPr="00346595" w:rsidRDefault="00C562BD" w:rsidP="00C562BD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r w:rsidRPr="00346595">
              <w:rPr>
                <w:rFonts w:ascii="Times New Roman" w:hAnsi="Times New Roman" w:cs="Times New Roman"/>
              </w:rPr>
              <w:t>I am a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/>
            </w:r>
            <w:r w:rsidRPr="00346595">
              <w:rPr>
                <w:rFonts w:ascii="Times New Roman" w:hAnsi="Times New Roman" w:cs="Times New Roman"/>
              </w:rPr>
              <w:t xml:space="preserve">, hard-worker who has always loved </w:t>
            </w:r>
            <w:r>
              <w:rPr>
                <w:rFonts w:ascii="Times New Roman" w:hAnsi="Times New Roman" w:cs="Times New Roman"/>
              </w:rPr>
              <w:t/>
            </w:r>
            <w:r w:rsidRPr="00346595">
              <w:rPr>
                <w:rFonts w:ascii="Times New Roman" w:hAnsi="Times New Roman" w:cs="Times New Roman"/>
              </w:rPr>
              <w:t xml:space="preserve"> and collaborating with others on a project. I believe my strong </w:t>
            </w:r>
            <w:r>
              <w:rPr>
                <w:rFonts w:ascii="Times New Roman" w:hAnsi="Times New Roman" w:cs="Times New Roman"/>
              </w:rPr>
              <w:t/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46595">
              <w:rPr>
                <w:rFonts w:ascii="Times New Roman" w:hAnsi="Times New Roman" w:cs="Times New Roman"/>
              </w:rPr>
              <w:t xml:space="preserve">skills and eagerness to learning new skills will make me the perfect addition to your team. I have a strong background in and passion for technology as shown in </w:t>
            </w:r>
            <w:r>
              <w:rPr>
                <w:rFonts w:ascii="Times New Roman" w:hAnsi="Times New Roman" w:cs="Times New Roman"/>
              </w:rPr>
              <w:t xml:space="preserve">my many projects and experiences outlined in my resumé. </w:t>
            </w:r>
          </w:p>
          <w:p w14:paraId="694FD3D2" w14:textId="666772A6" w:rsidR="00C562BD" w:rsidRPr="00346595" w:rsidRDefault="00C562BD" w:rsidP="00C562BD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1Password</w:t>
            </w:r>
            <w:r>
              <w:rPr>
                <w:rFonts w:ascii="Times New Roman" w:hAnsi="Times New Roman" w:cs="Times New Roman"/>
              </w:rPr>
              <w:t xml:space="preserve"> has a strong reputation for its uniqueness, </w:t>
            </w:r>
            <w:r>
              <w:rPr>
                <w:rFonts w:ascii="Times New Roman" w:hAnsi="Times New Roman" w:cs="Times New Roman"/>
              </w:rPr>
              <w:t/>
            </w:r>
            <w:r>
              <w:rPr>
                <w:rFonts w:ascii="Times New Roman" w:hAnsi="Times New Roman" w:cs="Times New Roman"/>
              </w:rPr>
              <w:t>, and trust. I am drawn to the positive culture of the company</w:t>
            </w:r>
            <w:r w:rsidR="00655D19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and I am excited to work together to achieve </w:t>
            </w:r>
            <w:r>
              <w:rPr>
                <w:rFonts w:ascii="Times New Roman" w:hAnsi="Times New Roman" w:cs="Times New Roman"/>
              </w:rPr>
              <w:t>1Password</w:t>
            </w:r>
            <w:r>
              <w:rPr>
                <w:rFonts w:ascii="Times New Roman" w:hAnsi="Times New Roman" w:cs="Times New Roman"/>
              </w:rPr>
              <w:t>’s goals.</w:t>
            </w:r>
          </w:p>
          <w:p w14:paraId="367E0E2F" w14:textId="77777777" w:rsidR="00C562BD" w:rsidRPr="00346595" w:rsidRDefault="00C562BD" w:rsidP="00C562BD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r w:rsidRPr="00346595">
              <w:rPr>
                <w:rFonts w:ascii="Times New Roman" w:hAnsi="Times New Roman" w:cs="Times New Roman"/>
              </w:rPr>
              <w:t xml:space="preserve">Thank you for your time. It would be a pleasure to speak with you further and discuss this opportunity with </w:t>
            </w:r>
            <w:r>
              <w:rPr>
                <w:rFonts w:ascii="Times New Roman" w:hAnsi="Times New Roman" w:cs="Times New Roman"/>
              </w:rPr>
              <w:t>1Password</w:t>
            </w:r>
            <w:r w:rsidRPr="00346595">
              <w:rPr>
                <w:rFonts w:ascii="Times New Roman" w:hAnsi="Times New Roman" w:cs="Times New Roman"/>
              </w:rPr>
              <w:t>. I look forward to hearing from you soon.</w:t>
            </w:r>
          </w:p>
          <w:p w14:paraId="1CF2F452" w14:textId="77777777" w:rsidR="00C562BD" w:rsidRPr="00346595" w:rsidRDefault="004850BE" w:rsidP="00C562BD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965705433"/>
                <w:placeholder>
                  <w:docPart w:val="BC66EAE38E38478D8CC5819851B72AE3"/>
                </w:placeholder>
                <w:temporary/>
                <w:showingPlcHdr/>
                <w15:appearance w15:val="hidden"/>
              </w:sdtPr>
              <w:sdtEndPr/>
              <w:sdtContent>
                <w:r w:rsidR="00C562BD" w:rsidRPr="00346595">
                  <w:rPr>
                    <w:rFonts w:ascii="Times New Roman" w:hAnsi="Times New Roman" w:cs="Times New Roman"/>
                  </w:rPr>
                  <w:t>Sincerely,</w:t>
                </w:r>
              </w:sdtContent>
            </w:sdt>
          </w:p>
          <w:p w14:paraId="5BC294E8" w14:textId="1F103805" w:rsidR="00FD2B45" w:rsidRDefault="00C562BD" w:rsidP="00C562BD">
            <w:pPr>
              <w:pStyle w:val="Text"/>
              <w:ind w:left="252"/>
            </w:pPr>
            <w:r>
              <w:rPr>
                <w:rFonts w:ascii="Times New Roman" w:hAnsi="Times New Roman" w:cs="Times New Roman"/>
              </w:rPr>
              <w:t>[Your Name]</w:t>
            </w:r>
          </w:p>
        </w:tc>
      </w:tr>
    </w:tbl>
    <w:p w14:paraId="2D1E0273" w14:textId="77777777" w:rsidR="00AB03FA" w:rsidRDefault="00AB03FA"/>
    <w:sectPr w:rsidR="00AB03FA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79E91" w14:textId="77777777" w:rsidR="004850BE" w:rsidRDefault="004850BE" w:rsidP="00D06709">
      <w:r>
        <w:separator/>
      </w:r>
    </w:p>
  </w:endnote>
  <w:endnote w:type="continuationSeparator" w:id="0">
    <w:p w14:paraId="176956D3" w14:textId="77777777" w:rsidR="004850BE" w:rsidRDefault="004850BE" w:rsidP="00D06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6105D" w14:textId="77777777" w:rsidR="004850BE" w:rsidRDefault="004850BE" w:rsidP="00D06709">
      <w:r>
        <w:separator/>
      </w:r>
    </w:p>
  </w:footnote>
  <w:footnote w:type="continuationSeparator" w:id="0">
    <w:p w14:paraId="40B09EFD" w14:textId="77777777" w:rsidR="004850BE" w:rsidRDefault="004850BE" w:rsidP="00D067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0F851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5767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FCEAA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B2ECF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B0409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5DA72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B88E6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C3C29D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DC442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8AC1D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FE3C49"/>
    <w:multiLevelType w:val="hybridMultilevel"/>
    <w:tmpl w:val="FEF24460"/>
    <w:lvl w:ilvl="0" w:tplc="04090001">
      <w:start w:val="1"/>
      <w:numFmt w:val="bullet"/>
      <w:lvlText w:val=""/>
      <w:lvlJc w:val="left"/>
      <w:pPr>
        <w:ind w:left="9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B35"/>
    <w:rsid w:val="00001E4D"/>
    <w:rsid w:val="00024FB2"/>
    <w:rsid w:val="00045AD0"/>
    <w:rsid w:val="0006533C"/>
    <w:rsid w:val="0008421E"/>
    <w:rsid w:val="000C2C90"/>
    <w:rsid w:val="000E019A"/>
    <w:rsid w:val="001505E7"/>
    <w:rsid w:val="00153B35"/>
    <w:rsid w:val="00224DA0"/>
    <w:rsid w:val="00277BF0"/>
    <w:rsid w:val="002958AE"/>
    <w:rsid w:val="003B16E2"/>
    <w:rsid w:val="003C0450"/>
    <w:rsid w:val="004435AC"/>
    <w:rsid w:val="00470221"/>
    <w:rsid w:val="004850BE"/>
    <w:rsid w:val="00517C1D"/>
    <w:rsid w:val="00560EA0"/>
    <w:rsid w:val="005F5561"/>
    <w:rsid w:val="00655D19"/>
    <w:rsid w:val="0066653D"/>
    <w:rsid w:val="0068212D"/>
    <w:rsid w:val="006A0F06"/>
    <w:rsid w:val="006C60E6"/>
    <w:rsid w:val="006F64C5"/>
    <w:rsid w:val="00721CCE"/>
    <w:rsid w:val="007F7087"/>
    <w:rsid w:val="0080428D"/>
    <w:rsid w:val="00897DB8"/>
    <w:rsid w:val="00926AE6"/>
    <w:rsid w:val="00940136"/>
    <w:rsid w:val="00963216"/>
    <w:rsid w:val="00984E06"/>
    <w:rsid w:val="009F1BD9"/>
    <w:rsid w:val="00AA51F9"/>
    <w:rsid w:val="00AB03FA"/>
    <w:rsid w:val="00AD0DDD"/>
    <w:rsid w:val="00AD6FA4"/>
    <w:rsid w:val="00B21D54"/>
    <w:rsid w:val="00B47126"/>
    <w:rsid w:val="00BF2E76"/>
    <w:rsid w:val="00C562BD"/>
    <w:rsid w:val="00C63346"/>
    <w:rsid w:val="00C84E0F"/>
    <w:rsid w:val="00CE206F"/>
    <w:rsid w:val="00CF4281"/>
    <w:rsid w:val="00D06709"/>
    <w:rsid w:val="00D67159"/>
    <w:rsid w:val="00D709A7"/>
    <w:rsid w:val="00D74C88"/>
    <w:rsid w:val="00DE2924"/>
    <w:rsid w:val="00E22C8F"/>
    <w:rsid w:val="00EC4EE1"/>
    <w:rsid w:val="00EC5544"/>
    <w:rsid w:val="00EE329F"/>
    <w:rsid w:val="00F45CE1"/>
    <w:rsid w:val="00F94894"/>
    <w:rsid w:val="00FD1D9B"/>
    <w:rsid w:val="00FD2B45"/>
    <w:rsid w:val="00FE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B3184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4"/>
    <w:qFormat/>
    <w:rsid w:val="00B47126"/>
    <w:rPr>
      <w:sz w:val="16"/>
    </w:rPr>
  </w:style>
  <w:style w:type="paragraph" w:styleId="Heading1">
    <w:name w:val="heading 1"/>
    <w:basedOn w:val="Normal"/>
    <w:next w:val="Normal"/>
    <w:link w:val="Heading1Char"/>
    <w:qFormat/>
    <w:rsid w:val="00926AE6"/>
    <w:pPr>
      <w:keepNext/>
      <w:keepLines/>
      <w:outlineLvl w:val="0"/>
    </w:pPr>
    <w:rPr>
      <w:rFonts w:asciiTheme="majorHAnsi" w:eastAsiaTheme="majorEastAsia" w:hAnsiTheme="majorHAnsi" w:cs="Times New Roman (Headings CS)"/>
      <w:b/>
      <w:caps/>
      <w:color w:val="FFFFFF" w:themeColor="background1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926AE6"/>
    <w:pPr>
      <w:keepNext/>
      <w:keepLines/>
      <w:spacing w:before="40"/>
      <w:outlineLvl w:val="1"/>
    </w:pPr>
    <w:rPr>
      <w:rFonts w:eastAsiaTheme="majorEastAsia" w:cs="Times New Roman (Headings CS)"/>
      <w:caps/>
      <w:color w:val="FFFFFF" w:themeColor="background1"/>
      <w:spacing w:val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926AE6"/>
    <w:pPr>
      <w:keepNext/>
      <w:keepLines/>
      <w:ind w:left="113"/>
      <w:outlineLvl w:val="2"/>
    </w:pPr>
    <w:rPr>
      <w:rFonts w:asciiTheme="majorHAnsi" w:eastAsiaTheme="majorEastAsia" w:hAnsiTheme="majorHAnsi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421E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421E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21E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08421E"/>
    <w:rPr>
      <w:rFonts w:asciiTheme="majorHAnsi" w:eastAsiaTheme="majorEastAsia" w:hAnsiTheme="majorHAnsi" w:cs="Times New Roman (Headings CS)"/>
      <w:b/>
      <w:caps/>
      <w:color w:val="FFFFFF" w:themeColor="background1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08421E"/>
    <w:rPr>
      <w:rFonts w:eastAsiaTheme="majorEastAsia" w:cs="Times New Roman (Headings CS)"/>
      <w:caps/>
      <w:color w:val="FFFFFF" w:themeColor="background1"/>
      <w:spacing w:val="80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08421E"/>
    <w:rPr>
      <w:rFonts w:asciiTheme="majorHAnsi" w:eastAsiaTheme="majorEastAsia" w:hAnsiTheme="majorHAnsi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926AE6"/>
    <w:pPr>
      <w:spacing w:before="120" w:line="336" w:lineRule="auto"/>
      <w:ind w:lef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semiHidden/>
    <w:qFormat/>
    <w:rsid w:val="00926AE6"/>
    <w:pPr>
      <w:ind w:left="113"/>
    </w:pPr>
    <w:rPr>
      <w:b/>
      <w:color w:val="2C3B57" w:themeColor="text2"/>
      <w:sz w:val="20"/>
    </w:rPr>
  </w:style>
  <w:style w:type="paragraph" w:styleId="ListParagraph">
    <w:name w:val="List Paragraph"/>
    <w:basedOn w:val="Normal"/>
    <w:uiPriority w:val="34"/>
    <w:semiHidden/>
    <w:qFormat/>
    <w:rsid w:val="00AD6FA4"/>
    <w:pPr>
      <w:numPr>
        <w:numId w:val="11"/>
      </w:numPr>
      <w:spacing w:before="120" w:line="480" w:lineRule="auto"/>
      <w:ind w:left="470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926AE6"/>
    <w:rPr>
      <w:color w:val="808080"/>
    </w:rPr>
  </w:style>
  <w:style w:type="paragraph" w:customStyle="1" w:styleId="TextAlt">
    <w:name w:val="Text Alt"/>
    <w:basedOn w:val="Text"/>
    <w:uiPriority w:val="4"/>
    <w:qFormat/>
    <w:rsid w:val="00B47126"/>
    <w:pPr>
      <w:jc w:val="right"/>
    </w:pPr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\AppData\Roaming\Microsoft\Templates\Organized%20modern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203346B2B2456D834450F703000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9EA17-D356-426F-AE50-BA1BF44BAF5C}"/>
      </w:docPartPr>
      <w:docPartBody>
        <w:p w:rsidR="00ED5EAC" w:rsidRDefault="00B24809">
          <w:pPr>
            <w:pStyle w:val="41203346B2B2456D834450F7030002EB"/>
          </w:pPr>
          <w:r w:rsidRPr="00FD2B45">
            <w:t>[Phone]</w:t>
          </w:r>
        </w:p>
      </w:docPartBody>
    </w:docPart>
    <w:docPart>
      <w:docPartPr>
        <w:name w:val="192C1D6B6C3548DDB7C7C2205A5A9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8ECA7-5DC2-47CE-8DDC-4B7BF2D5067C}"/>
      </w:docPartPr>
      <w:docPartBody>
        <w:p w:rsidR="00ED5EAC" w:rsidRDefault="00B24809">
          <w:pPr>
            <w:pStyle w:val="192C1D6B6C3548DDB7C7C2205A5A91A6"/>
          </w:pPr>
          <w:r w:rsidRPr="00FD2B45">
            <w:t>[Email]</w:t>
          </w:r>
        </w:p>
      </w:docPartBody>
    </w:docPart>
    <w:docPart>
      <w:docPartPr>
        <w:name w:val="DE16BFA62CE34AB39D5D00C7B8725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8C184-4A0C-432E-8D8B-D9DE2FBF735F}"/>
      </w:docPartPr>
      <w:docPartBody>
        <w:p w:rsidR="00ED5EAC" w:rsidRDefault="00B24809">
          <w:pPr>
            <w:pStyle w:val="DE16BFA62CE34AB39D5D00C7B872551B"/>
          </w:pPr>
          <w:r w:rsidRPr="00B47126">
            <w:t>[Address]</w:t>
          </w:r>
        </w:p>
      </w:docPartBody>
    </w:docPart>
    <w:docPart>
      <w:docPartPr>
        <w:name w:val="15AFC8BB17184668B8A56EEE819DC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D953D-B123-4CAE-A9AB-2F396088F302}"/>
      </w:docPartPr>
      <w:docPartBody>
        <w:p w:rsidR="00ED5EAC" w:rsidRDefault="00B24809">
          <w:pPr>
            <w:pStyle w:val="15AFC8BB17184668B8A56EEE819DC80D"/>
          </w:pPr>
          <w:r w:rsidRPr="00FD2B45">
            <w:t>[Website</w:t>
          </w:r>
          <w:r w:rsidRPr="00926AE6">
            <w:t>]</w:t>
          </w:r>
        </w:p>
      </w:docPartBody>
    </w:docPart>
    <w:docPart>
      <w:docPartPr>
        <w:name w:val="9D4AF7A6C5D3426B81083B545EAA2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534A5-4E4E-4936-AD00-769E491B91D6}"/>
      </w:docPartPr>
      <w:docPartBody>
        <w:p w:rsidR="00ED5EAC" w:rsidRDefault="00B24809">
          <w:pPr>
            <w:pStyle w:val="9D4AF7A6C5D3426B81083B545EAA2409"/>
          </w:pPr>
          <w:r w:rsidRPr="00FD2B45">
            <w:t>Your Name Surname</w:t>
          </w:r>
        </w:p>
      </w:docPartBody>
    </w:docPart>
    <w:docPart>
      <w:docPartPr>
        <w:name w:val="67EB8A03C2B441248F512310A80BD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B55C5-9CD0-4B00-9337-EFC5BF024223}"/>
      </w:docPartPr>
      <w:docPartBody>
        <w:p w:rsidR="00ED5EAC" w:rsidRDefault="00B24809">
          <w:pPr>
            <w:pStyle w:val="67EB8A03C2B441248F512310A80BD64F"/>
          </w:pPr>
          <w:r w:rsidRPr="00FD2B45">
            <w:t>assistant manager</w:t>
          </w:r>
        </w:p>
      </w:docPartBody>
    </w:docPart>
    <w:docPart>
      <w:docPartPr>
        <w:name w:val="BC66EAE38E38478D8CC5819851B72A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FFA7C-3652-4E6C-9860-EBAD397E4D55}"/>
      </w:docPartPr>
      <w:docPartBody>
        <w:p w:rsidR="00FD6906" w:rsidRDefault="00E859B3" w:rsidP="00E859B3">
          <w:pPr>
            <w:pStyle w:val="BC66EAE38E38478D8CC5819851B72AE3"/>
          </w:pPr>
          <w:r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809"/>
    <w:rsid w:val="0009009C"/>
    <w:rsid w:val="001C0593"/>
    <w:rsid w:val="00223697"/>
    <w:rsid w:val="003E14DE"/>
    <w:rsid w:val="006A57E9"/>
    <w:rsid w:val="006C7589"/>
    <w:rsid w:val="007620D1"/>
    <w:rsid w:val="00963DAE"/>
    <w:rsid w:val="00B17282"/>
    <w:rsid w:val="00B24809"/>
    <w:rsid w:val="00E859B3"/>
    <w:rsid w:val="00EB41A1"/>
    <w:rsid w:val="00ED5EAC"/>
    <w:rsid w:val="00F040BF"/>
    <w:rsid w:val="00F63147"/>
    <w:rsid w:val="00FD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203346B2B2456D834450F7030002EB">
    <w:name w:val="41203346B2B2456D834450F7030002EB"/>
  </w:style>
  <w:style w:type="paragraph" w:customStyle="1" w:styleId="192C1D6B6C3548DDB7C7C2205A5A91A6">
    <w:name w:val="192C1D6B6C3548DDB7C7C2205A5A91A6"/>
  </w:style>
  <w:style w:type="paragraph" w:customStyle="1" w:styleId="DE16BFA62CE34AB39D5D00C7B872551B">
    <w:name w:val="DE16BFA62CE34AB39D5D00C7B872551B"/>
  </w:style>
  <w:style w:type="paragraph" w:customStyle="1" w:styleId="15AFC8BB17184668B8A56EEE819DC80D">
    <w:name w:val="15AFC8BB17184668B8A56EEE819DC80D"/>
  </w:style>
  <w:style w:type="paragraph" w:customStyle="1" w:styleId="9D4AF7A6C5D3426B81083B545EAA2409">
    <w:name w:val="9D4AF7A6C5D3426B81083B545EAA2409"/>
  </w:style>
  <w:style w:type="paragraph" w:customStyle="1" w:styleId="67EB8A03C2B441248F512310A80BD64F">
    <w:name w:val="67EB8A03C2B441248F512310A80BD64F"/>
  </w:style>
  <w:style w:type="paragraph" w:customStyle="1" w:styleId="BC66EAE38E38478D8CC5819851B72AE3">
    <w:name w:val="BC66EAE38E38478D8CC5819851B72AE3"/>
    <w:rsid w:val="00E859B3"/>
    <w:rPr>
      <w:lang w:val="en-CA"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C5AB01-0919-4A04-9F87-528291D13B7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913B19F2-16FA-4FF0-A7A5-A3C9186FC3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110F92-3256-43FA-9129-0A43C1CEED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cover letter.dotx</Template>
  <TotalTime>0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2022-01-15T22:35:00Z</dcterms:created>
  <dcterms:modified xsi:type="dcterms:W3CDTF">2022-01-16T16:18:00Z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